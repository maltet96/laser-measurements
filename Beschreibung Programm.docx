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19" w:rsidRDefault="00C22301" w:rsidP="00C22301">
      <w:pPr>
        <w:pStyle w:val="Listenabsatz"/>
        <w:numPr>
          <w:ilvl w:val="0"/>
          <w:numId w:val="1"/>
        </w:numPr>
      </w:pPr>
      <w:r>
        <w:t>Messgerät vermisst eine Spur auf einer Bodenfläche</w:t>
      </w:r>
    </w:p>
    <w:p w:rsidR="00C22301" w:rsidRDefault="00C22301" w:rsidP="00C22301">
      <w:pPr>
        <w:pStyle w:val="Listenabsatz"/>
        <w:numPr>
          <w:ilvl w:val="0"/>
          <w:numId w:val="1"/>
        </w:numPr>
      </w:pPr>
      <w:r>
        <w:t xml:space="preserve">2 Werte </w:t>
      </w:r>
      <w:r>
        <w:sym w:font="Wingdings" w:char="F0E0"/>
      </w:r>
      <w:r>
        <w:t xml:space="preserve"> Strecke (x) und Höhe (y)</w:t>
      </w:r>
    </w:p>
    <w:p w:rsidR="00C22301" w:rsidRDefault="00C22301" w:rsidP="00C22301">
      <w:pPr>
        <w:pStyle w:val="Listenabsatz"/>
        <w:numPr>
          <w:ilvl w:val="0"/>
          <w:numId w:val="1"/>
        </w:numPr>
      </w:pPr>
      <w:r>
        <w:t xml:space="preserve">Maximal ca. 900 Messpunkte </w:t>
      </w:r>
    </w:p>
    <w:p w:rsidR="00C22301" w:rsidRDefault="00C22301" w:rsidP="00C22301">
      <w:pPr>
        <w:pStyle w:val="Listenabsatz"/>
        <w:numPr>
          <w:ilvl w:val="0"/>
          <w:numId w:val="1"/>
        </w:numPr>
      </w:pPr>
      <w:r>
        <w:t>Werte werden per Bluetooth an PC gesendet und müssen dann irgendwie in Programm kopiert werden können</w:t>
      </w:r>
    </w:p>
    <w:p w:rsidR="00C22301" w:rsidRDefault="00C22301" w:rsidP="00C22301">
      <w:pPr>
        <w:pStyle w:val="Listenabsatz"/>
        <w:numPr>
          <w:ilvl w:val="0"/>
          <w:numId w:val="1"/>
        </w:numPr>
      </w:pPr>
      <w:r>
        <w:t xml:space="preserve">Programm soll Werte auswerten dafür am Ende am besten in einer Tabelle ausgegeben werden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"/>
        <w:gridCol w:w="810"/>
        <w:gridCol w:w="1050"/>
        <w:gridCol w:w="1260"/>
        <w:gridCol w:w="1260"/>
        <w:gridCol w:w="1260"/>
        <w:gridCol w:w="1260"/>
        <w:gridCol w:w="1260"/>
      </w:tblGrid>
      <w:tr w:rsidR="00C22301" w:rsidTr="00C22301">
        <w:tc>
          <w:tcPr>
            <w:tcW w:w="1132" w:type="dxa"/>
          </w:tcPr>
          <w:p w:rsidR="00C22301" w:rsidRDefault="00C22301" w:rsidP="00C22301">
            <w:r>
              <w:t>x</w:t>
            </w:r>
          </w:p>
        </w:tc>
        <w:tc>
          <w:tcPr>
            <w:tcW w:w="1132" w:type="dxa"/>
          </w:tcPr>
          <w:p w:rsidR="00C22301" w:rsidRDefault="00C22301" w:rsidP="00C22301">
            <w:r>
              <w:t>0</w:t>
            </w:r>
          </w:p>
        </w:tc>
        <w:tc>
          <w:tcPr>
            <w:tcW w:w="1133" w:type="dxa"/>
          </w:tcPr>
          <w:p w:rsidR="00C22301" w:rsidRDefault="00C22301" w:rsidP="00C22301">
            <w:r>
              <w:t>0…1000</w:t>
            </w:r>
          </w:p>
        </w:tc>
        <w:tc>
          <w:tcPr>
            <w:tcW w:w="1133" w:type="dxa"/>
          </w:tcPr>
          <w:p w:rsidR="00C22301" w:rsidRDefault="00C22301" w:rsidP="00C22301">
            <w:r>
              <w:t>1000…2000</w:t>
            </w:r>
          </w:p>
        </w:tc>
        <w:tc>
          <w:tcPr>
            <w:tcW w:w="1133" w:type="dxa"/>
          </w:tcPr>
          <w:p w:rsidR="00C22301" w:rsidRDefault="00C22301" w:rsidP="00C22301">
            <w:r>
              <w:t>2000…3000</w:t>
            </w:r>
          </w:p>
        </w:tc>
        <w:tc>
          <w:tcPr>
            <w:tcW w:w="1133" w:type="dxa"/>
          </w:tcPr>
          <w:p w:rsidR="00C22301" w:rsidRDefault="00C22301" w:rsidP="00C22301">
            <w:r>
              <w:t>3000…4000</w:t>
            </w:r>
          </w:p>
        </w:tc>
        <w:tc>
          <w:tcPr>
            <w:tcW w:w="1133" w:type="dxa"/>
          </w:tcPr>
          <w:p w:rsidR="00C22301" w:rsidRDefault="00C22301" w:rsidP="00C22301">
            <w:r>
              <w:t>4000…6000</w:t>
            </w:r>
          </w:p>
        </w:tc>
        <w:tc>
          <w:tcPr>
            <w:tcW w:w="1133" w:type="dxa"/>
          </w:tcPr>
          <w:p w:rsidR="00C22301" w:rsidRDefault="00C22301" w:rsidP="00C22301">
            <w:r>
              <w:t>6000…8000</w:t>
            </w:r>
          </w:p>
        </w:tc>
      </w:tr>
      <w:tr w:rsidR="00C22301" w:rsidTr="00C22301">
        <w:tc>
          <w:tcPr>
            <w:tcW w:w="1132" w:type="dxa"/>
          </w:tcPr>
          <w:p w:rsidR="00C22301" w:rsidRPr="00C22301" w:rsidRDefault="00C22301" w:rsidP="00C22301">
            <w:pPr>
              <w:rPr>
                <w:vertAlign w:val="subscript"/>
              </w:rPr>
            </w:pPr>
            <w:proofErr w:type="spellStart"/>
            <w:r>
              <w:t>y</w:t>
            </w:r>
            <w:r>
              <w:rPr>
                <w:vertAlign w:val="subscript"/>
              </w:rPr>
              <w:t>min</w:t>
            </w:r>
            <w:proofErr w:type="spellEnd"/>
          </w:p>
        </w:tc>
        <w:tc>
          <w:tcPr>
            <w:tcW w:w="1132" w:type="dxa"/>
          </w:tcPr>
          <w:p w:rsidR="00C22301" w:rsidRDefault="00C22301" w:rsidP="00C22301">
            <w:r>
              <w:t>0</w:t>
            </w:r>
          </w:p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</w:tr>
      <w:tr w:rsidR="00C22301" w:rsidTr="00C22301">
        <w:tc>
          <w:tcPr>
            <w:tcW w:w="1132" w:type="dxa"/>
          </w:tcPr>
          <w:p w:rsidR="00C22301" w:rsidRPr="00C22301" w:rsidRDefault="00C22301" w:rsidP="00C22301">
            <w:pPr>
              <w:rPr>
                <w:vertAlign w:val="subscript"/>
              </w:rPr>
            </w:pPr>
            <w:proofErr w:type="spellStart"/>
            <w:r>
              <w:t>y</w:t>
            </w:r>
            <w:r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132" w:type="dxa"/>
          </w:tcPr>
          <w:p w:rsidR="00C22301" w:rsidRDefault="00C22301" w:rsidP="00C22301">
            <w:r>
              <w:t>0</w:t>
            </w:r>
          </w:p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</w:tr>
      <w:tr w:rsidR="00C22301" w:rsidTr="00C22301">
        <w:tc>
          <w:tcPr>
            <w:tcW w:w="1132" w:type="dxa"/>
          </w:tcPr>
          <w:p w:rsidR="00C22301" w:rsidRDefault="00C22301" w:rsidP="00C22301">
            <w:r>
              <w:rPr>
                <w:rFonts w:cstheme="minorHAnsi"/>
              </w:rPr>
              <w:t>∆</w:t>
            </w:r>
            <w:r>
              <w:t>y</w:t>
            </w:r>
          </w:p>
        </w:tc>
        <w:tc>
          <w:tcPr>
            <w:tcW w:w="1132" w:type="dxa"/>
          </w:tcPr>
          <w:p w:rsidR="00C22301" w:rsidRDefault="00C22301" w:rsidP="00C22301">
            <w:r>
              <w:t>0</w:t>
            </w:r>
          </w:p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  <w:tc>
          <w:tcPr>
            <w:tcW w:w="1133" w:type="dxa"/>
          </w:tcPr>
          <w:p w:rsidR="00C22301" w:rsidRDefault="00C22301" w:rsidP="00C22301"/>
        </w:tc>
      </w:tr>
    </w:tbl>
    <w:p w:rsidR="00C22301" w:rsidRDefault="00C22301" w:rsidP="00C22301"/>
    <w:p w:rsidR="00C22301" w:rsidRDefault="00C22301" w:rsidP="00C22301">
      <w:pPr>
        <w:pStyle w:val="Listenabsatz"/>
        <w:numPr>
          <w:ilvl w:val="0"/>
          <w:numId w:val="2"/>
        </w:numPr>
      </w:pPr>
      <w:r>
        <w:t>Tabelle könnte ungefähr so aussehen, Programm soll also für jeden Bereich von x wie oben den minimalen und maximalen y-Wert bestimmen und die Differenz daraus berechnen</w:t>
      </w:r>
    </w:p>
    <w:p w:rsidR="00C22301" w:rsidRDefault="00C22301" w:rsidP="00C22301">
      <w:pPr>
        <w:pStyle w:val="Listenabsatz"/>
        <w:numPr>
          <w:ilvl w:val="0"/>
          <w:numId w:val="2"/>
        </w:numPr>
      </w:pPr>
      <w:r>
        <w:t xml:space="preserve">Zusätzlich sollen alle Messwerte in einem normalen </w:t>
      </w:r>
      <w:proofErr w:type="spellStart"/>
      <w:r>
        <w:t>x,y</w:t>
      </w:r>
      <w:proofErr w:type="spellEnd"/>
      <w:r>
        <w:t>-Diagramm dargestellt werden</w:t>
      </w:r>
      <w:bookmarkStart w:id="0" w:name="_GoBack"/>
      <w:bookmarkEnd w:id="0"/>
    </w:p>
    <w:sectPr w:rsidR="00C223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5B2B"/>
    <w:multiLevelType w:val="hybridMultilevel"/>
    <w:tmpl w:val="7416D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305F"/>
    <w:multiLevelType w:val="hybridMultilevel"/>
    <w:tmpl w:val="E788D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01"/>
    <w:rsid w:val="001A4B19"/>
    <w:rsid w:val="00C2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96ACF-1B33-4E02-BBDC-99F4B9F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2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22301"/>
    <w:pPr>
      <w:ind w:left="720"/>
      <w:contextualSpacing/>
    </w:pPr>
  </w:style>
  <w:style w:type="table" w:styleId="Tabellenraster">
    <w:name w:val="Table Grid"/>
    <w:basedOn w:val="NormaleTabelle"/>
    <w:uiPriority w:val="39"/>
    <w:rsid w:val="00C2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187D1001.dotm</Template>
  <TotalTime>0</TotalTime>
  <Pages>1</Pages>
  <Words>90</Words>
  <Characters>571</Characters>
  <Application>Microsoft Office Word</Application>
  <DocSecurity>0</DocSecurity>
  <Lines>4</Lines>
  <Paragraphs>1</Paragraphs>
  <ScaleCrop>false</ScaleCrop>
  <Company>DEKRA SE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Leichtle</dc:creator>
  <cp:keywords/>
  <dc:description/>
  <cp:lastModifiedBy>Benedikt Leichtle</cp:lastModifiedBy>
  <cp:revision>1</cp:revision>
  <dcterms:created xsi:type="dcterms:W3CDTF">2020-08-25T09:32:00Z</dcterms:created>
  <dcterms:modified xsi:type="dcterms:W3CDTF">2020-08-25T09:42:00Z</dcterms:modified>
</cp:coreProperties>
</file>